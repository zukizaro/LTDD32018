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63ADD" w14:textId="3F88CA51" w:rsidR="00771F16" w:rsidRDefault="00122D7D">
      <w:pPr>
        <w:pStyle w:val="Title"/>
      </w:pPr>
      <w:r>
        <w:t>Mockup dictionary application</w:t>
      </w:r>
    </w:p>
    <w:p w14:paraId="3ADCFC6A" w14:textId="75756C34" w:rsidR="00771F16" w:rsidRDefault="00122D7D" w:rsidP="00122D7D">
      <w:pPr>
        <w:pStyle w:val="Heading1"/>
        <w:numPr>
          <w:ilvl w:val="0"/>
          <w:numId w:val="27"/>
        </w:numPr>
      </w:pPr>
      <w:r>
        <w:t xml:space="preserve">Giao </w:t>
      </w:r>
      <w:proofErr w:type="spellStart"/>
      <w:r>
        <w:t>diện</w:t>
      </w:r>
      <w:proofErr w:type="spellEnd"/>
      <w:r>
        <w:t xml:space="preserve"> mở đầu</w:t>
      </w:r>
    </w:p>
    <w:p w14:paraId="293A191F" w14:textId="78599E73" w:rsidR="000A0F9B" w:rsidRDefault="00122D7D" w:rsidP="00122D7D">
      <w:pPr>
        <w:ind w:firstLine="720"/>
      </w:pPr>
      <w:r>
        <w:t xml:space="preserve">Khi vừa mở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lên thì giao </w:t>
      </w:r>
      <w:proofErr w:type="spellStart"/>
      <w:r>
        <w:t>diện</w:t>
      </w:r>
      <w:proofErr w:type="spellEnd"/>
      <w:r>
        <w:t xml:space="preserve"> chờ sẽ như hình bên dưới.</w:t>
      </w:r>
    </w:p>
    <w:p w14:paraId="5D272BC5" w14:textId="77777777" w:rsidR="00C31FD3" w:rsidRDefault="00122D7D" w:rsidP="00C31FD3">
      <w:pPr>
        <w:keepNext/>
        <w:ind w:firstLine="720"/>
      </w:pPr>
      <w:r>
        <w:rPr>
          <w:noProof/>
        </w:rPr>
        <w:drawing>
          <wp:inline distT="0" distB="0" distL="0" distR="0" wp14:anchorId="5D643C4A" wp14:editId="6969C21D">
            <wp:extent cx="3057525" cy="501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D97A" w14:textId="2B2A7DDC" w:rsidR="00122D7D" w:rsidRDefault="00C31FD3" w:rsidP="00C31FD3">
      <w:pPr>
        <w:pStyle w:val="Caption"/>
        <w:ind w:left="1440" w:firstLine="720"/>
      </w:pPr>
      <w:r>
        <w:t xml:space="preserve">Hình </w:t>
      </w:r>
      <w:fldSimple w:instr=" SEQ Hình \* ARABIC ">
        <w:r>
          <w:rPr>
            <w:noProof/>
          </w:rPr>
          <w:t>1</w:t>
        </w:r>
      </w:fldSimple>
      <w:r>
        <w:t xml:space="preserve">. Màn hình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2120A488" w14:textId="2CA2B194" w:rsidR="00122D7D" w:rsidRDefault="00C31FD3" w:rsidP="00122D7D">
      <w:pPr>
        <w:pStyle w:val="Caption"/>
        <w:ind w:left="1440" w:firstLine="720"/>
      </w:pPr>
      <w:r>
        <w:t xml:space="preserve"> </w:t>
      </w:r>
    </w:p>
    <w:p w14:paraId="13BB6E80" w14:textId="35E40A3E" w:rsidR="00122D7D" w:rsidRDefault="00122D7D">
      <w:r>
        <w:br w:type="page"/>
      </w:r>
    </w:p>
    <w:p w14:paraId="21D72022" w14:textId="20A4EE38" w:rsidR="00122D7D" w:rsidRDefault="00122D7D" w:rsidP="00122D7D">
      <w:pPr>
        <w:pStyle w:val="ListParagraph"/>
        <w:numPr>
          <w:ilvl w:val="0"/>
          <w:numId w:val="27"/>
        </w:numPr>
      </w:pPr>
      <w:r>
        <w:lastRenderedPageBreak/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1D5B4002" w14:textId="694EC1EE" w:rsidR="00122D7D" w:rsidRDefault="00122D7D" w:rsidP="00122D7D">
      <w:pPr>
        <w:pStyle w:val="ListParagraph"/>
      </w:pPr>
      <w:r>
        <w:t xml:space="preserve">Khi vào màn hình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, hệ thống sẽ </w:t>
      </w:r>
      <w:proofErr w:type="spellStart"/>
      <w:r>
        <w:t>hiển</w:t>
      </w:r>
      <w:proofErr w:type="spellEnd"/>
      <w:r>
        <w:t xml:space="preserve"> thì random 10 từ </w:t>
      </w:r>
      <w:proofErr w:type="spellStart"/>
      <w:r>
        <w:t>vựng</w:t>
      </w:r>
      <w:proofErr w:type="spellEnd"/>
      <w:r>
        <w:t xml:space="preserve"> để </w:t>
      </w:r>
      <w:proofErr w:type="spellStart"/>
      <w:r>
        <w:t>cho</w:t>
      </w:r>
      <w:proofErr w:type="spellEnd"/>
      <w:r>
        <w:t xml:space="preserve"> người dung học moi64 ngày. Nếu người dung kéo xuống dưới thì hệ thống cũng </w:t>
      </w:r>
      <w:proofErr w:type="gramStart"/>
      <w:r>
        <w:t>sẽ  load</w:t>
      </w:r>
      <w:proofErr w:type="gramEnd"/>
      <w:r>
        <w:t xml:space="preserve"> thêm từ.</w:t>
      </w:r>
    </w:p>
    <w:p w14:paraId="2B012A2E" w14:textId="77777777" w:rsidR="00122D7D" w:rsidRDefault="00122D7D" w:rsidP="00122D7D">
      <w:pPr>
        <w:pStyle w:val="ListParagraph"/>
        <w:keepNext/>
      </w:pPr>
      <w:r w:rsidRPr="00122D7D">
        <w:drawing>
          <wp:inline distT="0" distB="0" distL="0" distR="0" wp14:anchorId="1F54B3D4" wp14:editId="0FA48737">
            <wp:extent cx="2705100" cy="44210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42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BA08" w14:textId="2FAB024B" w:rsidR="00122D7D" w:rsidRDefault="00122D7D" w:rsidP="00122D7D">
      <w:pPr>
        <w:pStyle w:val="Caption"/>
        <w:ind w:left="1440" w:firstLine="720"/>
      </w:pPr>
      <w:r>
        <w:t xml:space="preserve">Hình </w:t>
      </w:r>
      <w:fldSimple w:instr=" SEQ Hình \* ARABIC ">
        <w:r w:rsidR="00C31FD3">
          <w:rPr>
            <w:noProof/>
          </w:rPr>
          <w:t>2</w:t>
        </w:r>
      </w:fldSimple>
      <w:r>
        <w:t xml:space="preserve"> . Trang </w:t>
      </w:r>
      <w:proofErr w:type="spellStart"/>
      <w:r>
        <w:t>chủ</w:t>
      </w:r>
      <w:proofErr w:type="spellEnd"/>
      <w:r>
        <w:t xml:space="preserve"> </w:t>
      </w:r>
    </w:p>
    <w:p w14:paraId="47B47BBF" w14:textId="5EC3491C" w:rsidR="00122D7D" w:rsidRDefault="00122D7D">
      <w:r>
        <w:br w:type="page"/>
      </w:r>
      <w:bookmarkStart w:id="0" w:name="_GoBack"/>
      <w:bookmarkEnd w:id="0"/>
    </w:p>
    <w:p w14:paraId="04D8B02F" w14:textId="13B95C32" w:rsidR="00122D7D" w:rsidRDefault="00122D7D" w:rsidP="00122D7D">
      <w:pPr>
        <w:pStyle w:val="ListParagraph"/>
        <w:numPr>
          <w:ilvl w:val="0"/>
          <w:numId w:val="27"/>
        </w:numPr>
      </w:pPr>
      <w:r>
        <w:lastRenderedPageBreak/>
        <w:t xml:space="preserve">Giao </w:t>
      </w:r>
      <w:proofErr w:type="spellStart"/>
      <w:r>
        <w:t>diện</w:t>
      </w:r>
      <w:proofErr w:type="spellEnd"/>
      <w:r>
        <w:t xml:space="preserve"> chi tiết từ cần tra4</w:t>
      </w:r>
    </w:p>
    <w:p w14:paraId="491298C5" w14:textId="7C3AD30D" w:rsidR="00122D7D" w:rsidRDefault="00122D7D" w:rsidP="00122D7D">
      <w:pPr>
        <w:pStyle w:val="ListParagraph"/>
      </w:pPr>
      <w:r>
        <w:t xml:space="preserve">Khi người dung click vào từ cần tra thì hệ thống sẽ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kết </w:t>
      </w:r>
      <w:proofErr w:type="spellStart"/>
      <w:r>
        <w:t>quả</w:t>
      </w:r>
      <w:proofErr w:type="spellEnd"/>
      <w:r>
        <w:t xml:space="preserve"> của từ, cách phát âm, phát âm mẫu và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danh </w:t>
      </w:r>
      <w:proofErr w:type="spellStart"/>
      <w:r>
        <w:t>cho</w:t>
      </w:r>
      <w:proofErr w:type="spellEnd"/>
      <w:r>
        <w:t xml:space="preserve"> từ đó.</w:t>
      </w:r>
    </w:p>
    <w:p w14:paraId="34F92ECE" w14:textId="77777777" w:rsidR="00C31FD3" w:rsidRDefault="00122D7D" w:rsidP="00C31FD3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04A88FBF" wp14:editId="24A4858E">
            <wp:extent cx="2647950" cy="43624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284" cy="43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920E" w14:textId="5C232B2B" w:rsidR="00C31FD3" w:rsidRDefault="00C31FD3" w:rsidP="00C31FD3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3</w:t>
        </w:r>
      </w:fldSimple>
      <w:r>
        <w:t>. Màn hình chi tiết</w:t>
      </w:r>
    </w:p>
    <w:p w14:paraId="07DFC098" w14:textId="77777777" w:rsidR="00C31FD3" w:rsidRDefault="00C31FD3">
      <w:pPr>
        <w:rPr>
          <w:i/>
          <w:iCs/>
          <w:szCs w:val="20"/>
        </w:rPr>
      </w:pPr>
      <w:r>
        <w:br w:type="page"/>
      </w:r>
    </w:p>
    <w:p w14:paraId="5C2DF9B5" w14:textId="4935F74E" w:rsidR="00C31FD3" w:rsidRDefault="00C31FD3" w:rsidP="00C31FD3">
      <w:pPr>
        <w:pStyle w:val="Caption"/>
        <w:numPr>
          <w:ilvl w:val="0"/>
          <w:numId w:val="27"/>
        </w:numPr>
      </w:pPr>
      <w:r>
        <w:lastRenderedPageBreak/>
        <w:t xml:space="preserve">Màn hình </w:t>
      </w:r>
      <w:proofErr w:type="spellStart"/>
      <w:r>
        <w:t>động</w:t>
      </w:r>
      <w:proofErr w:type="spellEnd"/>
      <w:r>
        <w:t xml:space="preserve"> từ </w:t>
      </w:r>
      <w:proofErr w:type="spellStart"/>
      <w:r>
        <w:t>bất</w:t>
      </w:r>
      <w:proofErr w:type="spellEnd"/>
      <w:r>
        <w:t xml:space="preserve"> quy tắt</w:t>
      </w:r>
    </w:p>
    <w:p w14:paraId="365D35E4" w14:textId="0C39A3C5" w:rsidR="00C31FD3" w:rsidRDefault="00C31FD3" w:rsidP="00C31FD3">
      <w:pPr>
        <w:ind w:left="720"/>
      </w:pPr>
      <w:r>
        <w:t xml:space="preserve">Người dung có thể xem và tra </w:t>
      </w:r>
      <w:proofErr w:type="spellStart"/>
      <w:r>
        <w:t>động</w:t>
      </w:r>
      <w:proofErr w:type="spellEnd"/>
      <w:r>
        <w:t xml:space="preserve"> từ </w:t>
      </w:r>
      <w:proofErr w:type="spellStart"/>
      <w:r>
        <w:t>bất</w:t>
      </w:r>
      <w:proofErr w:type="spellEnd"/>
      <w:r>
        <w:t xml:space="preserve"> quy tắt ở màn hình này. </w:t>
      </w:r>
      <w:proofErr w:type="spellStart"/>
      <w:r>
        <w:t>Mặc</w:t>
      </w:r>
      <w:proofErr w:type="spellEnd"/>
      <w:r>
        <w:t xml:space="preserve"> định hệ thống sẽ load 20 </w:t>
      </w:r>
      <w:proofErr w:type="spellStart"/>
      <w:r>
        <w:t>động</w:t>
      </w:r>
      <w:proofErr w:type="spellEnd"/>
      <w:r>
        <w:t xml:space="preserve"> từ </w:t>
      </w:r>
      <w:proofErr w:type="spellStart"/>
      <w:r>
        <w:t>bất</w:t>
      </w:r>
      <w:proofErr w:type="spellEnd"/>
      <w:r>
        <w:t xml:space="preserve"> quy </w:t>
      </w:r>
      <w:proofErr w:type="spellStart"/>
      <w:r>
        <w:t>tắc</w:t>
      </w:r>
      <w:proofErr w:type="spellEnd"/>
      <w:r>
        <w:t xml:space="preserve"> đầu </w:t>
      </w:r>
      <w:proofErr w:type="spellStart"/>
      <w:r>
        <w:t>tiên</w:t>
      </w:r>
      <w:proofErr w:type="spellEnd"/>
      <w:r>
        <w:t xml:space="preserve"> lên. Khi kéo xuống sẽ load thêm.</w:t>
      </w:r>
    </w:p>
    <w:p w14:paraId="15ACAA52" w14:textId="77777777" w:rsidR="00C31FD3" w:rsidRDefault="00C31FD3" w:rsidP="00C31FD3">
      <w:pPr>
        <w:keepNext/>
        <w:ind w:left="720"/>
        <w:jc w:val="center"/>
      </w:pPr>
      <w:r>
        <w:rPr>
          <w:noProof/>
        </w:rPr>
        <w:drawing>
          <wp:inline distT="0" distB="0" distL="0" distR="0" wp14:anchorId="701A53B1" wp14:editId="5786E020">
            <wp:extent cx="2962275" cy="484999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4358" cy="485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718C" w14:textId="3255E45E" w:rsidR="00C31FD3" w:rsidRPr="00C31FD3" w:rsidRDefault="00C31FD3" w:rsidP="00C31FD3">
      <w:pPr>
        <w:pStyle w:val="Caption"/>
        <w:ind w:firstLine="720"/>
        <w:jc w:val="center"/>
      </w:pPr>
      <w:r>
        <w:t xml:space="preserve">Hình </w:t>
      </w:r>
      <w:fldSimple w:instr=" SEQ Hình \* ARABIC ">
        <w:r>
          <w:rPr>
            <w:noProof/>
          </w:rPr>
          <w:t>4</w:t>
        </w:r>
      </w:fldSimple>
      <w:r>
        <w:t xml:space="preserve">. Màn hình </w:t>
      </w:r>
      <w:proofErr w:type="spellStart"/>
      <w:r>
        <w:t>động</w:t>
      </w:r>
      <w:proofErr w:type="spellEnd"/>
      <w:r>
        <w:t xml:space="preserve"> từ </w:t>
      </w:r>
      <w:proofErr w:type="spellStart"/>
      <w:r>
        <w:t>bất</w:t>
      </w:r>
      <w:proofErr w:type="spellEnd"/>
      <w:r>
        <w:t xml:space="preserve"> quy tắt</w:t>
      </w:r>
    </w:p>
    <w:sectPr w:rsidR="00C31FD3" w:rsidRPr="00C31FD3" w:rsidSect="00122D7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A1435" w14:textId="77777777" w:rsidR="00902F51" w:rsidRDefault="00902F51">
      <w:pPr>
        <w:spacing w:after="0" w:line="240" w:lineRule="auto"/>
      </w:pPr>
      <w:r>
        <w:separator/>
      </w:r>
    </w:p>
  </w:endnote>
  <w:endnote w:type="continuationSeparator" w:id="0">
    <w:p w14:paraId="5802749D" w14:textId="77777777" w:rsidR="00902F51" w:rsidRDefault="00902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9C31B7" w14:textId="7777777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A6D92" w14:textId="77777777" w:rsidR="00902F51" w:rsidRDefault="00902F51">
      <w:pPr>
        <w:spacing w:after="0" w:line="240" w:lineRule="auto"/>
      </w:pPr>
      <w:r>
        <w:separator/>
      </w:r>
    </w:p>
  </w:footnote>
  <w:footnote w:type="continuationSeparator" w:id="0">
    <w:p w14:paraId="164B058D" w14:textId="77777777" w:rsidR="00902F51" w:rsidRDefault="00902F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4C40315"/>
    <w:multiLevelType w:val="hybridMultilevel"/>
    <w:tmpl w:val="5DCE0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2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5"/>
  </w:num>
  <w:num w:numId="14">
    <w:abstractNumId w:val="14"/>
  </w:num>
  <w:num w:numId="15">
    <w:abstractNumId w:val="16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7D"/>
    <w:rsid w:val="000A0F9B"/>
    <w:rsid w:val="00122D7D"/>
    <w:rsid w:val="00123E1E"/>
    <w:rsid w:val="0013591F"/>
    <w:rsid w:val="00216BF8"/>
    <w:rsid w:val="0024640E"/>
    <w:rsid w:val="002C1B16"/>
    <w:rsid w:val="00771F16"/>
    <w:rsid w:val="0078294C"/>
    <w:rsid w:val="008B6008"/>
    <w:rsid w:val="00902F51"/>
    <w:rsid w:val="00971DEC"/>
    <w:rsid w:val="00B64B70"/>
    <w:rsid w:val="00B66857"/>
    <w:rsid w:val="00BA3B94"/>
    <w:rsid w:val="00C07BE9"/>
    <w:rsid w:val="00C31FD3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2EF80"/>
  <w15:chartTrackingRefBased/>
  <w15:docId w15:val="{7AF8690D-7D2A-4D7E-8180-9FAA54AC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unhideWhenUsed/>
    <w:qFormat/>
    <w:rsid w:val="00122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ukiz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17</TotalTime>
  <Pages>4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Đương</dc:creator>
  <cp:keywords/>
  <dc:description/>
  <cp:lastModifiedBy>Minh Đương</cp:lastModifiedBy>
  <cp:revision>1</cp:revision>
  <dcterms:created xsi:type="dcterms:W3CDTF">2018-11-24T03:51:00Z</dcterms:created>
  <dcterms:modified xsi:type="dcterms:W3CDTF">2018-11-24T04:08:00Z</dcterms:modified>
</cp:coreProperties>
</file>